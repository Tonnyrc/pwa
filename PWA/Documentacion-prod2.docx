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pict>
          <v:shape id="_x0000_s1027" o:spid="_x0000_s1027" o:spt="75" type="#_x0000_t75" style="position:absolute;left:0pt;height:242.65pt;width:612.3pt;mso-position-horizontal:left;mso-position-horizontal-relative:page;mso-position-vertical:bottom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croptop="29332f" o:title="2-2副本"/>
            <o:lock v:ext="edit" grouping="f" rotation="f" text="f" aspectratio="f"/>
          </v:shape>
        </w:pict>
      </w:r>
    </w:p>
    <w:p>
      <w:pPr>
        <w:sectPr>
          <w:pgSz w:w="11906" w:h="16838"/>
          <w:pgMar w:top="720" w:right="720" w:bottom="720" w:left="720" w:header="720" w:footer="720" w:gutter="0"/>
          <w:pgBorders>
            <w:top w:val="single" w:color="70AD47" w:sz="36" w:space="1"/>
            <w:left w:val="single" w:color="70AD47" w:sz="36" w:space="4"/>
            <w:bottom w:val="single" w:color="70AD47" w:sz="36" w:space="1"/>
            <w:right w:val="single" w:color="70AD47" w:sz="36" w:space="4"/>
          </w:pgBorders>
          <w:cols w:space="720" w:num="1"/>
          <w:docGrid w:linePitch="360" w:charSpace="0"/>
        </w:sectPr>
      </w:pPr>
      <w:r>
        <w:pict>
          <v:shape id="_x0000_s1028" o:spid="_x0000_s1028" o:spt="202" type="#_x0000_t202" style="position:absolute;left:0pt;margin-left:107.85pt;margin-top:271.65pt;height:312.85pt;width:377.0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48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n-US" w:eastAsia="zh-CN"/>
                    </w:rPr>
                    <w:t>Name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6"/>
                      <w:szCs w:val="36"/>
                      <w:lang w:eastAsia="zh-CN"/>
                    </w:rPr>
                    <w:t>：</w:t>
                  </w: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  <w:t>Reyes Cruz Marco Antonio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48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  <w:t>Grado &amp; Grupo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6"/>
                      <w:szCs w:val="36"/>
                      <w:lang w:eastAsia="zh-CN"/>
                    </w:rPr>
                    <w:t>：</w:t>
                  </w: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  <w:t>10°E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48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  <w:t xml:space="preserve">Entrega:Producto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48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  <w:t>Fecha:2/12/2022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48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</w:pPr>
                  <w:r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  <w:t xml:space="preserve">Matricula:UTP0138256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48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auto"/>
                      <w:sz w:val="36"/>
                      <w:szCs w:val="36"/>
                      <w:lang w:val="es-E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s-ES" w:eastAsia="zh-CN"/>
                    </w:rPr>
                  </w:pPr>
                </w:p>
              </w:txbxContent>
            </v:textbox>
          </v:shape>
        </w:pic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146685</wp:posOffset>
            </wp:positionV>
            <wp:extent cx="2590800" cy="2590800"/>
            <wp:effectExtent l="0" t="0" r="0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ab/>
        <w:t xml:space="preserve">Datos de prueba: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"https://github.com/tonny120/pwa.git" </w:instrText>
      </w:r>
      <w:r>
        <w:rPr>
          <w:rFonts w:hint="default"/>
          <w:lang w:val="es-ES"/>
        </w:rPr>
        <w:fldChar w:fldCharType="separate"/>
      </w:r>
      <w:r>
        <w:rPr>
          <w:rStyle w:val="6"/>
          <w:rFonts w:hint="default"/>
          <w:lang w:val="es-ES"/>
        </w:rPr>
        <w:t>https://github.com/tonny120/pwa.git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ab/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2271395</wp:posOffset>
            </wp:positionH>
            <wp:positionV relativeFrom="paragraph">
              <wp:posOffset>153670</wp:posOffset>
            </wp:positionV>
            <wp:extent cx="1715135" cy="2001520"/>
            <wp:effectExtent l="0" t="0" r="6985" b="10160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             </w:t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10795</wp:posOffset>
            </wp:positionV>
            <wp:extent cx="1684020" cy="2005330"/>
            <wp:effectExtent l="0" t="0" r="7620" b="6350"/>
            <wp:wrapNone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drawing>
          <wp:inline distT="0" distB="0" distL="114300" distR="114300">
            <wp:extent cx="1753870" cy="1983740"/>
            <wp:effectExtent l="0" t="0" r="13970" b="1270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3529330</wp:posOffset>
            </wp:positionH>
            <wp:positionV relativeFrom="paragraph">
              <wp:posOffset>2774950</wp:posOffset>
            </wp:positionV>
            <wp:extent cx="1854835" cy="2176780"/>
            <wp:effectExtent l="0" t="0" r="4445" b="2540"/>
            <wp:wrapNone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2744470</wp:posOffset>
            </wp:positionV>
            <wp:extent cx="1868170" cy="2219960"/>
            <wp:effectExtent l="0" t="0" r="6350" b="5080"/>
            <wp:wrapNone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t xml:space="preserve">   </w:t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151130</wp:posOffset>
            </wp:positionV>
            <wp:extent cx="1781810" cy="2058670"/>
            <wp:effectExtent l="0" t="0" r="1270" b="13970"/>
            <wp:wrapNone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4485005</wp:posOffset>
            </wp:positionH>
            <wp:positionV relativeFrom="paragraph">
              <wp:posOffset>118110</wp:posOffset>
            </wp:positionV>
            <wp:extent cx="1728470" cy="1960880"/>
            <wp:effectExtent l="0" t="0" r="8890" b="5080"/>
            <wp:wrapNone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42545</wp:posOffset>
            </wp:positionV>
            <wp:extent cx="1742440" cy="2025650"/>
            <wp:effectExtent l="0" t="0" r="10160" b="1270"/>
            <wp:wrapNone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6641465" cy="6335395"/>
            <wp:effectExtent l="0" t="0" r="3175" b="4445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42100" cy="6474460"/>
            <wp:effectExtent l="0" t="0" r="2540" b="254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44005" cy="6902450"/>
            <wp:effectExtent l="0" t="0" r="635" b="1270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45910" cy="6995160"/>
            <wp:effectExtent l="0" t="0" r="13970" b="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38290" cy="7388860"/>
            <wp:effectExtent l="0" t="0" r="6350" b="254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42100" cy="6388735"/>
            <wp:effectExtent l="0" t="0" r="2540" b="12065"/>
            <wp:docPr id="12" name="Picture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40830" cy="6876415"/>
            <wp:effectExtent l="0" t="0" r="3810" b="12065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644005" cy="6217920"/>
            <wp:effectExtent l="0" t="0" r="635" b="0"/>
            <wp:docPr id="10" name="Picture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Instalacion </w:t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213860" cy="1402080"/>
            <wp:effectExtent l="0" t="0" r="7620" b="0"/>
            <wp:docPr id="19" name="Picture 19" descr="p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w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63880" cy="464820"/>
            <wp:effectExtent l="0" t="0" r="0" b="7620"/>
            <wp:docPr id="18" name="Picture 18" descr="pw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wa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Aplicacion sin uso de red</w:t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6642735" cy="5575935"/>
            <wp:effectExtent l="0" t="0" r="1905" b="1905"/>
            <wp:docPr id="20" name="Picture 20" descr="sin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in r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6641465" cy="5629275"/>
            <wp:effectExtent l="0" t="0" r="3175" b="9525"/>
            <wp:docPr id="22" name="Picture 22" descr="pw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wa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70AD47" w:sz="36" w:space="1"/>
        <w:left w:val="single" w:color="70AD47" w:sz="36" w:space="4"/>
        <w:bottom w:val="single" w:color="70AD47" w:sz="36" w:space="1"/>
        <w:right w:val="single" w:color="70AD47" w:sz="3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6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ny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BlackAndWhite"/>
      <sectRole val="1"/>
    </customSectPr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2022-12-02T22:13:00Z</dcterms:created>
  <dc:creator>Tonny</dc:creator>
  <cp:lastModifiedBy>Tonny</cp:lastModifiedBy>
  <dcterms:modified xsi:type="dcterms:W3CDTF">2022-12-03T01:52:51Z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797B90363E9D491EBF5642E1CB6367FF</vt:lpwstr>
  </property>
</Properties>
</file>